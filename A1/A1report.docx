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83644" w14:textId="212A6098" w:rsidR="002A2D06" w:rsidRDefault="007C3506">
      <w:pPr>
        <w:rPr>
          <w:lang w:val="en-US"/>
        </w:rPr>
      </w:pPr>
      <w:r>
        <w:rPr>
          <w:lang w:val="en-US"/>
        </w:rPr>
        <w:t xml:space="preserve">Part 1 </w:t>
      </w:r>
    </w:p>
    <w:p w14:paraId="71C8748B" w14:textId="120CB0B2" w:rsidR="007C3506" w:rsidRDefault="007C3506">
      <w:pPr>
        <w:rPr>
          <w:lang w:val="en-US"/>
        </w:rPr>
      </w:pPr>
      <w:r>
        <w:rPr>
          <w:lang w:val="en-US"/>
        </w:rPr>
        <w:t xml:space="preserve">Q1 Thermal velocity </w:t>
      </w:r>
    </w:p>
    <w:p w14:paraId="0BE35670" w14:textId="2D96BB58" w:rsidR="007C3506" w:rsidRPr="007C3506" w:rsidRDefault="007C3506">
      <w:pPr>
        <w:rPr>
          <w:lang w:val="en-US"/>
        </w:rPr>
      </w:pPr>
      <w:sdt>
        <w:sdtPr>
          <w:rPr>
            <w:rFonts w:ascii="Cambria Math" w:hAnsi="Cambria Math"/>
            <w:i/>
            <w:lang w:val="en-US"/>
          </w:rPr>
          <w:id w:val="-1505590912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0A9DEC39" w14:textId="0B0BF7FA" w:rsidR="007C3506" w:rsidRDefault="007C3506">
      <w:pPr>
        <w:rPr>
          <w:lang w:val="en-US"/>
        </w:rPr>
      </w:pPr>
      <w:r>
        <w:rPr>
          <w:lang w:val="en-US"/>
        </w:rPr>
        <w:t>Q2 Mean free path</w:t>
      </w:r>
    </w:p>
    <w:p w14:paraId="6534E60B" w14:textId="13ABE08B" w:rsidR="007C3506" w:rsidRDefault="007C3506">
      <w:pPr>
        <w:rPr>
          <w:lang w:val="en-US"/>
        </w:rPr>
      </w:pPr>
      <w:r>
        <w:rPr>
          <w:lang w:val="en-US"/>
        </w:rPr>
        <w:t>Q3 2D plot of particle trajectories and temperature plot</w:t>
      </w:r>
      <w:bookmarkStart w:id="0" w:name="_GoBack"/>
      <w:bookmarkEnd w:id="0"/>
    </w:p>
    <w:p w14:paraId="29037280" w14:textId="65FD775F" w:rsidR="007C3506" w:rsidRPr="007C3506" w:rsidRDefault="007C3506">
      <w:pPr>
        <w:rPr>
          <w:lang w:val="en-US"/>
        </w:rPr>
      </w:pPr>
      <w:r>
        <w:rPr>
          <w:noProof/>
        </w:rPr>
        <w:drawing>
          <wp:inline distT="0" distB="0" distL="0" distR="0" wp14:anchorId="47D956E5" wp14:editId="77E771CB">
            <wp:extent cx="5343525" cy="482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506" w:rsidRPr="007C3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5D"/>
    <w:rsid w:val="002A2D06"/>
    <w:rsid w:val="005B08C2"/>
    <w:rsid w:val="005B26C1"/>
    <w:rsid w:val="007C3506"/>
    <w:rsid w:val="009434BE"/>
    <w:rsid w:val="00B6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600B"/>
  <w15:chartTrackingRefBased/>
  <w15:docId w15:val="{E9758DC0-FBFA-4D67-AB78-4C869369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35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0B3B3-1D37-46CB-A6E0-82C69E6E3961}"/>
      </w:docPartPr>
      <w:docPartBody>
        <w:p w:rsidR="006D2BAD" w:rsidRDefault="006D2BAD">
          <w:r w:rsidRPr="00772B6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AD"/>
    <w:rsid w:val="006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2B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7DCDE51E.dotm</Template>
  <TotalTime>36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Wang</dc:creator>
  <cp:keywords/>
  <dc:description/>
  <cp:lastModifiedBy>Kan Wang</cp:lastModifiedBy>
  <cp:revision>2</cp:revision>
  <dcterms:created xsi:type="dcterms:W3CDTF">2020-01-27T15:37:00Z</dcterms:created>
  <dcterms:modified xsi:type="dcterms:W3CDTF">2020-01-27T16:13:00Z</dcterms:modified>
</cp:coreProperties>
</file>